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90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1" w:val="0600" w:noHBand="1" w:lastColumn="0" w:firstColumn="0" w:lastRow="0" w:firstRow="0"/>
      </w:tblPr>
      <w:tblGrid>
        <w:gridCol w:w="3598"/>
        <w:gridCol w:w="720"/>
        <w:gridCol w:w="6472"/>
      </w:tblGrid>
      <w:tr>
        <w:trPr>
          <w:trHeight w:val="4032" w:hRule="atLeast"/>
        </w:trPr>
        <w:tc>
          <w:tcPr>
            <w:tcW w:w="35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990" w:leader="none"/>
              </w:tabs>
              <w:spacing w:before="0" w:after="20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252095</wp:posOffset>
                  </wp:positionV>
                  <wp:extent cx="1727200" cy="172720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-375920</wp:posOffset>
                  </wp:positionH>
                  <wp:positionV relativeFrom="paragraph">
                    <wp:posOffset>-367665</wp:posOffset>
                  </wp:positionV>
                  <wp:extent cx="402590" cy="49593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tabs>
                <w:tab w:val="left" w:pos="99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6472" w:type="dxa"/>
            <w:vMerge w:val="restart"/>
            <w:tcBorders/>
            <w:shd w:fill="auto" w:val="clear"/>
            <w:vAlign w:val="center"/>
          </w:tcPr>
          <w:p>
            <w:pPr>
              <w:pStyle w:val="Direccin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9504" w:hRule="atLeast"/>
        </w:trPr>
        <w:tc>
          <w:tcPr>
            <w:tcW w:w="3598" w:type="dxa"/>
            <w:tcBorders/>
            <w:shd w:fill="auto" w:val="clear"/>
            <w:vAlign w:val="bottom"/>
          </w:tcPr>
          <w:p>
            <w:pPr>
              <w:pStyle w:val="Titular"/>
              <w:rPr>
                <w:color w:val="auto"/>
                <w:spacing w:val="1"/>
                <w:w w:val="97"/>
                <w:sz w:val="18"/>
                <w:szCs w:val="22"/>
                <w:lang w:bidi="es-ES"/>
              </w:rPr>
            </w:pPr>
            <w:r>
              <w:rPr>
                <w:color w:val="auto"/>
                <w:spacing w:val="1"/>
                <w:w w:val="97"/>
                <w:sz w:val="18"/>
                <w:szCs w:val="22"/>
                <w:lang w:bidi="es-ES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tulo2"/>
              <w:spacing w:before="240" w:after="120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tabs>
                <w:tab w:val="left" w:pos="99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6472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</w:tr>
    </w:tbl>
    <w:p>
      <w:pPr>
        <w:pStyle w:val="Normal"/>
        <w:tabs>
          <w:tab w:val="left" w:pos="990" w:leader="none"/>
        </w:tabs>
        <w:spacing w:before="0" w:after="0"/>
        <w:rPr/>
      </w:pPr>
      <w:r>
        <w:rPr/>
      </w:r>
    </w:p>
    <w:sectPr>
      <w:headerReference w:type="default" r:id="rId4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Cs w:val="24"/>
        <w:lang w:val="es-E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iPriority="5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6642"/>
    <w:pPr>
      <w:widowControl/>
      <w:bidi w:val="0"/>
      <w:spacing w:before="0" w:after="20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0"/>
      <w:szCs w:val="22"/>
      <w:lang w:val="es-ES" w:eastAsia="ja-JP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 w:val="true"/>
      <w:keepLines/>
      <w:spacing w:before="240" w:after="20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 w:val="true"/>
      <w:keepLines/>
      <w:spacing w:before="240" w:after="12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cap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4d3011"/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PuestoCar" w:customStyle="1">
    <w:name w:val="Puesto Car"/>
    <w:basedOn w:val="DefaultParagraphFont"/>
    <w:link w:val="Puesto"/>
    <w:uiPriority w:val="10"/>
    <w:qFormat/>
    <w:rsid w:val="000e69a7"/>
    <w:rPr>
      <w:caps/>
      <w:color w:val="000000" w:themeColor="text1"/>
      <w:sz w:val="74"/>
      <w:szCs w:val="76"/>
    </w:rPr>
  </w:style>
  <w:style w:type="character" w:styleId="Destacado">
    <w:name w:val="Destacado"/>
    <w:basedOn w:val="DefaultParagraphFont"/>
    <w:uiPriority w:val="11"/>
    <w:semiHidden/>
    <w:qFormat/>
    <w:rsid w:val="00e25a26"/>
    <w:rPr>
      <w:i/>
      <w:iCs/>
    </w:rPr>
  </w:style>
  <w:style w:type="character" w:styleId="Ttulo1Car" w:customStyle="1">
    <w:name w:val="Título 1 Car"/>
    <w:basedOn w:val="DefaultParagraphFont"/>
    <w:link w:val="Ttulo1"/>
    <w:uiPriority w:val="9"/>
    <w:qFormat/>
    <w:rsid w:val="00ad76e2"/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character" w:styleId="FechaCar" w:customStyle="1">
    <w:name w:val="Fecha Car"/>
    <w:basedOn w:val="DefaultParagraphFont"/>
    <w:link w:val="Fecha"/>
    <w:uiPriority w:val="99"/>
    <w:qFormat/>
    <w:rsid w:val="00036450"/>
    <w:rPr>
      <w:sz w:val="18"/>
      <w:szCs w:val="22"/>
    </w:rPr>
  </w:style>
  <w:style w:type="character" w:styleId="EnlacedeInternet">
    <w:name w:val="Enlace de Internet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0c45ff"/>
    <w:rPr>
      <w:sz w:val="22"/>
      <w:szCs w:val="22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0629d5"/>
    <w:rPr>
      <w:color w:val="000000" w:themeColor="text1"/>
      <w:spacing w:val="19"/>
      <w:w w:val="86"/>
      <w:sz w:val="32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0629d5"/>
    <w:rPr>
      <w:rFonts w:ascii="Century Gothic" w:hAnsi="Century Gothic" w:eastAsia="メイリオ" w:cs="" w:asciiTheme="majorHAnsi" w:cstheme="majorBidi" w:eastAsiaTheme="majorEastAsia" w:hAnsiTheme="majorHAnsi"/>
      <w:b/>
      <w:caps/>
      <w:sz w:val="22"/>
    </w:rPr>
  </w:style>
  <w:style w:type="character" w:styleId="Textogris" w:customStyle="1">
    <w:name w:val="Texto gris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lang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PuestoCar"/>
    <w:uiPriority w:val="10"/>
    <w:qFormat/>
    <w:rsid w:val="000e69a7"/>
    <w:pPr/>
    <w:rPr>
      <w:caps/>
      <w:color w:val="000000" w:themeColor="text1"/>
      <w:sz w:val="74"/>
      <w:szCs w:val="76"/>
    </w:rPr>
  </w:style>
  <w:style w:type="paragraph" w:styleId="Date">
    <w:name w:val="Date"/>
    <w:basedOn w:val="Normal"/>
    <w:next w:val="Normal"/>
    <w:link w:val="FechaCar"/>
    <w:uiPriority w:val="99"/>
    <w:qFormat/>
    <w:rsid w:val="00036450"/>
    <w:pPr/>
    <w:rPr/>
  </w:style>
  <w:style w:type="paragraph" w:styleId="Cabecera">
    <w:name w:val="Header"/>
    <w:basedOn w:val="Normal"/>
    <w:link w:val="EncabezadoCar"/>
    <w:uiPriority w:val="99"/>
    <w:semiHidden/>
    <w:rsid w:val="000c45ff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 w:leader="none"/>
        <w:tab w:val="right" w:pos="9360" w:leader="none"/>
      </w:tabs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before="0" w:after="480"/>
    </w:pPr>
    <w:rPr>
      <w:color w:val="000000" w:themeColor="text1"/>
      <w:spacing w:val="19"/>
      <w:w w:val="86"/>
      <w:sz w:val="32"/>
      <w:szCs w:val="28"/>
    </w:rPr>
  </w:style>
  <w:style w:type="paragraph" w:styleId="ListBullet">
    <w:name w:val="List Bullet"/>
    <w:basedOn w:val="Normal"/>
    <w:uiPriority w:val="5"/>
    <w:qFormat/>
    <w:rsid w:val="000629d5"/>
    <w:pPr>
      <w:spacing w:lineRule="auto" w:line="276" w:before="0" w:after="120"/>
      <w:ind w:left="720" w:hanging="0"/>
    </w:pPr>
    <w:rPr>
      <w:rFonts w:eastAsia="Times New Roman" w:cs="Times New Roman"/>
      <w:szCs w:val="20"/>
      <w:lang w:eastAsia="en-US"/>
    </w:rPr>
  </w:style>
  <w:style w:type="paragraph" w:styleId="Direccin" w:customStyle="1">
    <w:name w:val="Dirección"/>
    <w:basedOn w:val="Normal"/>
    <w:qFormat/>
    <w:rsid w:val="000629d5"/>
    <w:pPr>
      <w:spacing w:before="0" w:after="360"/>
      <w:contextualSpacing/>
    </w:pPr>
    <w:rPr/>
  </w:style>
  <w:style w:type="paragraph" w:styleId="Informacindecontacto" w:customStyle="1">
    <w:name w:val="Información de contacto"/>
    <w:basedOn w:val="Normal"/>
    <w:qFormat/>
    <w:rsid w:val="000629d5"/>
    <w:pPr>
      <w:spacing w:before="0" w:after="200"/>
      <w:contextualSpacing/>
    </w:pPr>
    <w:rPr/>
  </w:style>
  <w:style w:type="paragraph" w:styleId="NoSpacing">
    <w:name w:val="No Spacing"/>
    <w:uiPriority w:val="1"/>
    <w:qFormat/>
    <w:rsid w:val="000629d5"/>
    <w:pPr>
      <w:widowControl/>
      <w:bidi w:val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5224C18AC44F39810DB158E8432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946CC-0A41-4E30-856B-56E30C10A7B2}"/>
      </w:docPartPr>
      <w:docPartBody>
        <w:p w:rsidR="00213EFA" w:rsidRPr="00846D4F" w:rsidRDefault="00213EFA" w:rsidP="00846D4F">
          <w:pPr>
            <w:pStyle w:val="Listaconvietas"/>
          </w:pPr>
          <w:r w:rsidRPr="00846D4F">
            <w:rPr>
              <w:lang w:bidi="es-ES"/>
            </w:rPr>
            <w:t>¿[Número] años de experiencia en [área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experiencia]?</w:t>
          </w:r>
        </w:p>
        <w:p w:rsidR="00213EFA" w:rsidRPr="00846D4F" w:rsidRDefault="00213EFA" w:rsidP="00846D4F">
          <w:pPr>
            <w:pStyle w:val="Listaconvietas"/>
          </w:pPr>
          <w:r w:rsidRPr="00846D4F">
            <w:rPr>
              <w:lang w:bidi="es-ES"/>
            </w:rPr>
            <w:t>¿Conocimiento de las últimas tecnologías en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[industria o campo]?</w:t>
          </w:r>
        </w:p>
        <w:p w:rsidR="00213EFA" w:rsidRPr="00846D4F" w:rsidRDefault="00213EFA" w:rsidP="00846D4F">
          <w:pPr>
            <w:pStyle w:val="Listaconvietas"/>
          </w:pPr>
          <w:r w:rsidRPr="00846D4F">
            <w:rPr>
              <w:lang w:bidi="es-ES"/>
            </w:rPr>
            <w:t>[¿Excelentes habilidades de comunicación oral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escrita?]</w:t>
          </w:r>
        </w:p>
        <w:p w:rsidR="00000000" w:rsidRDefault="00213EFA">
          <w:pPr>
            <w:pStyle w:val="755224C18AC44F39810DB158E843265E"/>
          </w:pPr>
          <w:r w:rsidRPr="00846D4F">
            <w:rPr>
              <w:lang w:bidi="es-ES"/>
            </w:rPr>
            <w:t>¿Pasión por aprender y mejorar sus habilidades?</w:t>
          </w:r>
        </w:p>
      </w:docPartBody>
    </w:docPart>
    <w:docPart>
      <w:docPartPr>
        <w:name w:val="AC46138A4997493BA233D6F06666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43EF5-D0D8-4B04-A8A7-5FF3BD994F8E}"/>
      </w:docPartPr>
      <w:docPartBody>
        <w:p w:rsidR="00000000" w:rsidRDefault="00213EFA">
          <w:pPr>
            <w:pStyle w:val="AC46138A4997493BA233D6F066665CDF"/>
          </w:pPr>
          <w:r w:rsidRPr="00846D4F">
            <w:rPr>
              <w:lang w:bidi="es-ES"/>
            </w:rPr>
            <w:t>Nombre</w:t>
          </w:r>
          <w:r w:rsidRPr="00846D4F">
            <w:rPr>
              <w:lang w:bidi="es-ES"/>
            </w:rPr>
            <w:br/>
            <w:t>Aquí</w:t>
          </w:r>
        </w:p>
      </w:docPartBody>
    </w:docPart>
    <w:docPart>
      <w:docPartPr>
        <w:name w:val="98C1755098954692BB1212E77C4C5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FEDAE-80B0-4DD1-B656-B6573DDE3D25}"/>
      </w:docPartPr>
      <w:docPartBody>
        <w:p w:rsidR="00000000" w:rsidRDefault="00213EFA">
          <w:pPr>
            <w:pStyle w:val="98C1755098954692BB1212E77C4C51D0"/>
          </w:pPr>
          <w:r w:rsidRPr="00176642">
            <w:rPr>
              <w:w w:val="89"/>
              <w:lang w:bidi="es-ES"/>
            </w:rPr>
            <w:t>PUESTO AQU</w:t>
          </w:r>
          <w:r w:rsidRPr="00176642">
            <w:rPr>
              <w:spacing w:val="-15"/>
              <w:w w:val="89"/>
              <w:lang w:bidi="es-ES"/>
            </w:rPr>
            <w:t>Í</w:t>
          </w:r>
        </w:p>
      </w:docPartBody>
    </w:docPart>
    <w:docPart>
      <w:docPartPr>
        <w:name w:val="65E08BBE93F24F26BE253E0CD8E54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6A209-78E9-44AC-A261-F079BA84BF24}"/>
      </w:docPartPr>
      <w:docPartBody>
        <w:p w:rsidR="00000000" w:rsidRDefault="00213EFA">
          <w:pPr>
            <w:pStyle w:val="65E08BBE93F24F26BE253E0CD8E54253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0E2E9F7530EC48B1B9BA5A48BEE33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79BA3-2D1C-40B9-BC9A-B04B6549D87A}"/>
      </w:docPartPr>
      <w:docPartBody>
        <w:p w:rsidR="00000000" w:rsidRDefault="00213EFA">
          <w:pPr>
            <w:pStyle w:val="0E2E9F7530EC48B1B9BA5A48BEE3313E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3D57083E09F041BF91EF985493257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83F35-53DE-4470-B708-F4A20F27891E}"/>
      </w:docPartPr>
      <w:docPartBody>
        <w:p w:rsidR="00000000" w:rsidRDefault="00213EFA">
          <w:pPr>
            <w:pStyle w:val="3D57083E09F041BF91EF985493257401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5E3DEA950675413D9E6492751883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4542-9906-4ACA-B3E0-14B3AD7A013A}"/>
      </w:docPartPr>
      <w:docPartBody>
        <w:p w:rsidR="00000000" w:rsidRDefault="00213EFA">
          <w:pPr>
            <w:pStyle w:val="5E3DEA950675413D9E64927518835BD0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F0EC4DCA61584789B7B7B1BCDC02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FC27-5C6C-4E47-A542-65EA5886CBEC}"/>
      </w:docPartPr>
      <w:docPartBody>
        <w:p w:rsidR="00000000" w:rsidRDefault="00000000">
          <w:pPr>
            <w:pStyle w:val="F0EC4DCA61584789B7B7B1BCDC024872"/>
          </w:pPr>
          <w:hyperlink r:id="rId5" w:history="1">
            <w:r w:rsidR="00213EFA" w:rsidRPr="00846D4F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8E51F26B314EDDB5FEC30E8F83B930">
    <w:name w:val="EB8E51F26B314EDDB5FEC30E8F83B930"/>
  </w:style>
  <w:style w:type="paragraph" w:customStyle="1" w:styleId="BF7EFBF145DF4CD083C1F62028A02117">
    <w:name w:val="BF7EFBF145DF4CD083C1F62028A02117"/>
  </w:style>
  <w:style w:type="paragraph" w:customStyle="1" w:styleId="7D9EE307109A47F2A7745A85C364AF7C">
    <w:name w:val="7D9EE307109A47F2A7745A85C364AF7C"/>
  </w:style>
  <w:style w:type="paragraph" w:customStyle="1" w:styleId="9E34B6EF4B954C7FB9AE1CD3BFACF413">
    <w:name w:val="9E34B6EF4B954C7FB9AE1CD3BFACF413"/>
  </w:style>
  <w:style w:type="paragraph" w:customStyle="1" w:styleId="A155B03FFFE84C2C948AB26CEB71C930">
    <w:name w:val="A155B03FFFE84C2C948AB26CEB71C930"/>
  </w:style>
  <w:style w:type="paragraph" w:customStyle="1" w:styleId="3CF920E5DB9C4766A2AF435C534873EF">
    <w:name w:val="3CF920E5DB9C4766A2AF435C534873EF"/>
  </w:style>
  <w:style w:type="paragraph" w:customStyle="1" w:styleId="FC71E5E299AF4A04B5175AFD0BF68DA3">
    <w:name w:val="FC71E5E299AF4A04B5175AFD0BF68DA3"/>
  </w:style>
  <w:style w:type="paragraph" w:customStyle="1" w:styleId="872749035EE8433686CC0A92E234FFA7">
    <w:name w:val="872749035EE8433686CC0A92E234FFA7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755224C18AC44F39810DB158E843265E">
    <w:name w:val="755224C18AC44F39810DB158E843265E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389E824F5E494C1E97750C94A46E18C7">
    <w:name w:val="389E824F5E494C1E97750C94A46E18C7"/>
  </w:style>
  <w:style w:type="paragraph" w:customStyle="1" w:styleId="E535891973CE46AA95398013576CBA5E">
    <w:name w:val="E535891973CE46AA95398013576CBA5E"/>
  </w:style>
  <w:style w:type="paragraph" w:customStyle="1" w:styleId="12E97545BCAA489082C97ECD616DE888">
    <w:name w:val="12E97545BCAA489082C97ECD616DE888"/>
  </w:style>
  <w:style w:type="paragraph" w:customStyle="1" w:styleId="AC46138A4997493BA233D6F066665CDF">
    <w:name w:val="AC46138A4997493BA233D6F066665CDF"/>
  </w:style>
  <w:style w:type="paragraph" w:customStyle="1" w:styleId="98C1755098954692BB1212E77C4C51D0">
    <w:name w:val="98C1755098954692BB1212E77C4C51D0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65E08BBE93F24F26BE253E0CD8E54253">
    <w:name w:val="65E08BBE93F24F26BE253E0CD8E54253"/>
  </w:style>
  <w:style w:type="paragraph" w:customStyle="1" w:styleId="0E2E9F7530EC48B1B9BA5A48BEE3313E">
    <w:name w:val="0E2E9F7530EC48B1B9BA5A48BEE3313E"/>
  </w:style>
  <w:style w:type="paragraph" w:customStyle="1" w:styleId="3D57083E09F041BF91EF985493257401">
    <w:name w:val="3D57083E09F041BF91EF985493257401"/>
  </w:style>
  <w:style w:type="paragraph" w:customStyle="1" w:styleId="88E19E3ADDF14280A98BC81CEBD06C34">
    <w:name w:val="88E19E3ADDF14280A98BC81CEBD06C34"/>
  </w:style>
  <w:style w:type="paragraph" w:customStyle="1" w:styleId="9C0B48FE3CC649AC8E89AF0E0A6F9F2B">
    <w:name w:val="9C0B48FE3CC649AC8E89AF0E0A6F9F2B"/>
  </w:style>
  <w:style w:type="paragraph" w:customStyle="1" w:styleId="5E3DEA950675413D9E64927518835BD0">
    <w:name w:val="5E3DEA950675413D9E64927518835BD0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F0EC4DCA61584789B7B7B1BCDC024872">
    <w:name w:val="F0EC4DCA61584789B7B7B1BCDC024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2019-07-26T15:58:00Z</dcterms:created>
  <dc:creator/>
  <dc:description/>
  <dc:language>es-ES</dc:language>
  <cp:lastModifiedBy/>
  <dcterms:modified xsi:type="dcterms:W3CDTF">2019-07-30T02:29:07Z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